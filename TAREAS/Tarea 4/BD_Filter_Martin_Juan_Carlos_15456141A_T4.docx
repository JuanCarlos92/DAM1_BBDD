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5.png" ContentType="image/png"/>
  <Override PartName="/word/media/image32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8.png" ContentType="image/png"/>
  <Override PartName="/word/media/image13.png" ContentType="image/png"/>
  <Override PartName="/word/media/image35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hanging="0"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560"/>
                                <a:gd name="textAreaBottom" fmla="*/ 25596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560"/>
                                <a:gd name="textAreaBottom" fmla="*/ 25596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560"/>
                                <a:gd name="textAreaBottom" fmla="*/ 25596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560"/>
                                <a:gd name="textAreaBottom" fmla="*/ 25596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200"/>
                                <a:gd name="textAreaBottom" fmla="*/ 25592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200"/>
                                <a:gd name="textAreaBottom" fmla="*/ 25592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200"/>
                                <a:gd name="textAreaBottom" fmla="*/ 25592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90840 w 4285800"/>
                                <a:gd name="textAreaTop" fmla="*/ 0 h 2554200"/>
                                <a:gd name="textAreaBottom" fmla="*/ 25592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5898240 w 360"/>
                            <a:gd name="textAreaTop" fmla="*/ 0 h 360"/>
                            <a:gd name="textAreaBottom" fmla="*/ 589824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4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hanging="0" w:left="2552" w:right="-20"/>
        <w:jc w:val="right"/>
        <w:rPr/>
      </w:pPr>
      <w:r>
        <w:rPr/>
        <w:t>ciclo: [DAM]</w:t>
      </w:r>
    </w:p>
    <w:p>
      <w:pPr>
        <w:pStyle w:val="MDULO"/>
        <w:ind w:hanging="0" w:left="2552" w:right="-20"/>
        <w:jc w:val="right"/>
        <w:rPr/>
      </w:pPr>
      <w:r>
        <w:rPr/>
        <w:t>MÓDULO DE [BASES DE DATOS]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hanging="0" w:left="737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hanging="0" w:left="737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hanging="0" w:left="737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04]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_RefHeading___Toc121_13357877">
            <w:r>
              <w:rPr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23_13357877">
            <w:r>
              <w:rPr>
                <w:rStyle w:val="Enlacedelndice"/>
              </w:rPr>
              <w:t>2. (RA03_e) Se han realizado consultas resumen.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Apartado1</w:t>
            </w:r>
            <w:r>
              <w:rPr>
                <w:rStyle w:val="Enlacedelndice"/>
              </w:rPr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Apartado2</w:t>
            </w:r>
            <w:r>
              <w:rPr>
                <w:rStyle w:val="Enlacedelndice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9_13357877">
            <w:r>
              <w:rPr>
                <w:rStyle w:val="Enlacedelndice"/>
              </w:rPr>
              <w:t xml:space="preserve">→ </w:t>
            </w:r>
            <w:r>
              <w:rPr>
                <w:rStyle w:val="Enlacedelndice"/>
              </w:rPr>
              <w:t>Apartado3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31_13357877">
            <w:r>
              <w:rPr>
                <w:rStyle w:val="Enlacedelndice"/>
              </w:rPr>
              <w:t xml:space="preserve">→ </w:t>
            </w:r>
            <w:r>
              <w:rPr>
                <w:rStyle w:val="Enlacedelndice"/>
              </w:rPr>
              <w:t>Apartado4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31_13357877_Copia_1">
            <w:r>
              <w:rPr>
                <w:rStyle w:val="Enlacedelndice"/>
              </w:rPr>
              <w:t xml:space="preserve">→ </w:t>
            </w:r>
            <w:r>
              <w:rPr>
                <w:rStyle w:val="Enlacedelndice"/>
              </w:rPr>
              <w:t>Apartado5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31_13357877_Copia_1_C">
            <w:r>
              <w:rPr>
                <w:rStyle w:val="Enlacedelndice"/>
                <w:i/>
                <w:iCs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Apartado6</w:t>
            </w:r>
            <w:r>
              <w:rPr>
                <w:rStyle w:val="Enlacedelndice"/>
              </w:rPr>
              <w:tab/>
              <w:t>8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33_13357877">
            <w:r>
              <w:rPr>
                <w:rStyle w:val="Enlacedelndice"/>
              </w:rPr>
              <w:t>3. (RA03_f) Se han realizado consultas con subconsultas.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2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Apartado1</w:t>
            </w:r>
            <w:r>
              <w:rPr>
                <w:rStyle w:val="Enlacedelndice"/>
              </w:rPr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C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Apartado2</w:t>
            </w:r>
            <w:r>
              <w:rPr>
                <w:rStyle w:val="Enlacedelndice"/>
              </w:rPr>
              <w:tab/>
              <w:t>10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1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Apartado3</w:t>
            </w:r>
            <w:r>
              <w:rPr>
                <w:rStyle w:val="Enlacedelndice"/>
              </w:rPr>
              <w:tab/>
              <w:t>11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35_13357877">
            <w:r>
              <w:rPr>
                <w:rStyle w:val="Enlacedelndice"/>
              </w:rPr>
              <w:t>4. (RA03_c) Se han realizado consultas sobre el contenido de varias tablas mediante composiciones internas.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3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Apartado1</w:t>
            </w:r>
            <w:r>
              <w:rPr>
                <w:rStyle w:val="Enlacedelndice"/>
              </w:rPr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4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Apartado2</w:t>
            </w:r>
            <w:r>
              <w:rPr>
                <w:rStyle w:val="Enlacedelndice"/>
              </w:rPr>
              <w:tab/>
              <w:t>13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5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Apartado3</w:t>
            </w:r>
            <w:r>
              <w:rPr>
                <w:rStyle w:val="Enlacedelndice"/>
              </w:rPr>
              <w:tab/>
              <w:t>14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37_13357877">
            <w:r>
              <w:rPr>
                <w:rStyle w:val="Enlacedelndice"/>
              </w:rPr>
              <w:t>5. (RA03_d) Se han realizado consultas sobre el contenido de varias tablas mediante composiciones externas.</w:t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6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Apartado1</w:t>
            </w:r>
            <w:r>
              <w:rPr>
                <w:rStyle w:val="Enlacedelndice"/>
              </w:rPr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7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Apartado2</w:t>
            </w:r>
            <w:r>
              <w:rPr>
                <w:rStyle w:val="Enlacedelndice"/>
              </w:rPr>
              <w:tab/>
              <w:t>16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7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Apartado3</w:t>
            </w:r>
            <w:r>
              <w:rPr>
                <w:rStyle w:val="Enlacedelndice"/>
              </w:rPr>
              <w:tab/>
              <w:t>17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25_13357877_Copia_1_8">
            <w:r>
              <w:rPr>
                <w:rStyle w:val="Enlacedelndice"/>
                <w:i w:val="false"/>
                <w:iCs w:val="false"/>
              </w:rPr>
              <w:t xml:space="preserve">→ </w:t>
            </w:r>
            <w:r>
              <w:rPr>
                <w:rStyle w:val="Enlacedelndice"/>
                <w:i/>
                <w:iCs/>
              </w:rPr>
              <w:t>Apartado4</w:t>
            </w:r>
            <w:r>
              <w:rPr>
                <w:rStyle w:val="Enlacedelndice"/>
              </w:rPr>
              <w:tab/>
              <w:t>18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>
          <w:rFonts w:cs="Arial" w:ascii="Arial" w:hAnsi="Arial"/>
          <w:b/>
          <w:bCs/>
          <w:color w:val="FF0000"/>
          <w:sz w:val="24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121_13357877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hanging="0"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 xml:space="preserve">Archivo texto plano </w:t>
      </w:r>
      <w:r>
        <w:rPr/>
        <w:t>SQL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123_13357877"/>
      <w:bookmarkEnd w:id="2"/>
      <w:r>
        <w:rPr/>
        <w:t>(RA03_e) Se han realizado consultas resumen.</w:t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3" w:name="__RefHeading___Toc125_13357877"/>
      <w:bookmarkEnd w:id="3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Apartado1</w: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27">
                <wp:simplePos x="0" y="0"/>
                <wp:positionH relativeFrom="column">
                  <wp:posOffset>490855</wp:posOffset>
                </wp:positionH>
                <wp:positionV relativeFrom="paragraph">
                  <wp:posOffset>50800</wp:posOffset>
                </wp:positionV>
                <wp:extent cx="4819650" cy="691515"/>
                <wp:effectExtent l="18415" t="18415" r="18415" b="18415"/>
                <wp:wrapNone/>
                <wp:docPr id="12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6915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El departamento de recursos humanos ha solicitado un informe de todos los empleados y el id de su cargo (job_id). Muestre con el ID del cargo (job_id) concatenado con el nombre (first_name), apellido (last_name), separados por una coma y un espacio. Asignándole el alias 'Trabajadores por puesto'.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t" o:allowincell="f" style="position:absolute;margin-left:38.65pt;margin-top:4pt;width:379.45pt;height:54.4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El departamento de recursos humanos ha solicitado un informe de todos los empleados y el id de su cargo (job_id). Muestre con el ID del cargo (job_id) concatenado con el nombre (first_name), apellido (last_name), separados por una coma y un espacio. Asignándole el alias 'Trabajadores por puesto'.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Para hacer una consultar es mediante SELECT seguido de los campos que vamos a mostrar y concatenado con ||</w:t>
      </w:r>
    </w:p>
    <w:p>
      <w:pPr>
        <w:pStyle w:val="Normal"/>
        <w:rPr/>
      </w:pPr>
      <w:r>
        <w:rPr/>
        <w:t>Los Alias se escribe  entre comillas dobles y es opcional poner AS</w:t>
      </w:r>
    </w:p>
    <w:p>
      <w:pPr>
        <w:pStyle w:val="Normal"/>
        <w:rPr/>
      </w:pPr>
      <w:r>
        <w:rPr/>
        <w:t>Por ultimo le indicamos la tabla mediante un FROM</w:t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-607695</wp:posOffset>
            </wp:positionH>
            <wp:positionV relativeFrom="paragraph">
              <wp:posOffset>19050</wp:posOffset>
            </wp:positionV>
            <wp:extent cx="7026910" cy="447040"/>
            <wp:effectExtent l="0" t="0" r="0" b="0"/>
            <wp:wrapSquare wrapText="largest"/>
            <wp:docPr id="1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206375</wp:posOffset>
            </wp:positionH>
            <wp:positionV relativeFrom="paragraph">
              <wp:posOffset>579755</wp:posOffset>
            </wp:positionV>
            <wp:extent cx="5377180" cy="3909060"/>
            <wp:effectExtent l="0" t="0" r="0" b="0"/>
            <wp:wrapSquare wrapText="largest"/>
            <wp:docPr id="1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980" r="0" b="2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ind w:hanging="360" w:left="1290" w:right="0"/>
        <w:rPr/>
      </w:pPr>
      <w:bookmarkStart w:id="4" w:name="__RefHeading___Toc125_13357877_Copia_1"/>
      <w:bookmarkEnd w:id="4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Apartado2</w: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29">
                <wp:simplePos x="0" y="0"/>
                <wp:positionH relativeFrom="column">
                  <wp:posOffset>490855</wp:posOffset>
                </wp:positionH>
                <wp:positionV relativeFrom="paragraph">
                  <wp:posOffset>50800</wp:posOffset>
                </wp:positionV>
                <wp:extent cx="4819650" cy="508000"/>
                <wp:effectExtent l="18415" t="18415" r="18415" b="18415"/>
                <wp:wrapNone/>
                <wp:docPr id="15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0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El departamento de recursos humanos desea una consulta para mostrar todos los nombres (first_name), apellidos (last_name) de los empleados del departamento 80 cuyo nombre empiece por "A".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stroked="t" o:allowincell="f" style="position:absolute;margin-left:38.65pt;margin-top:4pt;width:379.45pt;height:39.9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El departamento de recursos humanos desea una consulta para mostrar todos los nombres (first_name), apellidos (last_name) de los empleados del departamento 80 cuyo nombre empiece por "A".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319405</wp:posOffset>
                </wp:positionH>
                <wp:positionV relativeFrom="paragraph">
                  <wp:posOffset>71120</wp:posOffset>
                </wp:positionV>
                <wp:extent cx="5391150" cy="635"/>
                <wp:effectExtent l="635" t="635" r="635" b="635"/>
                <wp:wrapNone/>
                <wp:docPr id="16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15pt,5.6pt" to="449.6pt,5.6pt" ID="Líne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b/>
          <w:bCs/>
        </w:rPr>
      </w:pPr>
      <w:r>
        <w:rPr>
          <w:b/>
          <w:bCs/>
        </w:rPr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Le indicamos que muestre el nombre, apellido de la tabla empleados que cumpla la condición que sean del departamento 80 y que empiece por el nombre A mediante  Like A%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-712470</wp:posOffset>
            </wp:positionH>
            <wp:positionV relativeFrom="paragraph">
              <wp:posOffset>67310</wp:posOffset>
            </wp:positionV>
            <wp:extent cx="7239000" cy="334010"/>
            <wp:effectExtent l="0" t="0" r="0" b="0"/>
            <wp:wrapSquare wrapText="largest"/>
            <wp:docPr id="1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-397510</wp:posOffset>
            </wp:positionH>
            <wp:positionV relativeFrom="paragraph">
              <wp:posOffset>969010</wp:posOffset>
            </wp:positionV>
            <wp:extent cx="6701155" cy="3486150"/>
            <wp:effectExtent l="0" t="0" r="0" b="0"/>
            <wp:wrapSquare wrapText="largest"/>
            <wp:docPr id="1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930" w:right="0"/>
        <w:rPr/>
      </w:pPr>
      <w:bookmarkStart w:id="5" w:name="__RefHeading___Toc129_13357877"/>
      <w:bookmarkEnd w:id="5"/>
      <w:r>
        <w:rPr/>
        <w:t xml:space="preserve">→ </w:t>
      </w:r>
      <w:r>
        <w:rPr/>
        <w:t>Apartado3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31">
                <wp:simplePos x="0" y="0"/>
                <wp:positionH relativeFrom="column">
                  <wp:posOffset>490855</wp:posOffset>
                </wp:positionH>
                <wp:positionV relativeFrom="paragraph">
                  <wp:posOffset>50800</wp:posOffset>
                </wp:positionV>
                <wp:extent cx="4819650" cy="508000"/>
                <wp:effectExtent l="18415" t="18415" r="18415" b="18415"/>
                <wp:wrapNone/>
                <wp:docPr id="19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0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El departamento de recursos humanos necesita encontrar los empleados con salarios ni muy altos ni muy bajos, para ello se debe mostrar el apellido y el salario de cualquier empleado cuyo salario esté entre 7500 y 12000 €.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stroked="t" o:allowincell="f" style="position:absolute;margin-left:38.65pt;margin-top:4pt;width:379.45pt;height:39.9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El departamento de recursos humanos necesita encontrar los empleados con salarios ni muy altos ni muy bajos, para ello se debe mostrar el apellido y el salario de cualquier empleado cuyo salario esté entre 7500 y 12000 €.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138430</wp:posOffset>
                </wp:positionH>
                <wp:positionV relativeFrom="paragraph">
                  <wp:posOffset>-4429125</wp:posOffset>
                </wp:positionV>
                <wp:extent cx="5391150" cy="635"/>
                <wp:effectExtent l="635" t="635" r="635" b="635"/>
                <wp:wrapNone/>
                <wp:docPr id="20" name="Líne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9pt,-348.75pt" to="435.35pt,-348.75pt" ID="Línea horizontal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>Mostramos meditare un SELECT el apellido, el salario de la tabla empleados y que cumpla la condición que el salario sea entre  7500-12000 con Between</w:t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-567690</wp:posOffset>
            </wp:positionH>
            <wp:positionV relativeFrom="paragraph">
              <wp:posOffset>106680</wp:posOffset>
            </wp:positionV>
            <wp:extent cx="6778625" cy="469900"/>
            <wp:effectExtent l="0" t="0" r="0" b="0"/>
            <wp:wrapSquare wrapText="largest"/>
            <wp:docPr id="2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-347345</wp:posOffset>
            </wp:positionH>
            <wp:positionV relativeFrom="paragraph">
              <wp:posOffset>327025</wp:posOffset>
            </wp:positionV>
            <wp:extent cx="6503670" cy="4004945"/>
            <wp:effectExtent l="0" t="0" r="0" b="0"/>
            <wp:wrapSquare wrapText="largest"/>
            <wp:docPr id="2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49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930" w:right="0"/>
        <w:rPr/>
      </w:pPr>
      <w:bookmarkStart w:id="6" w:name="__RefHeading___Toc131_13357877"/>
      <w:bookmarkEnd w:id="6"/>
      <w:r>
        <w:rPr/>
        <w:t xml:space="preserve">→ </w:t>
      </w:r>
      <w:r>
        <w:rPr/>
        <w:t>Apartado4</w: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3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08000"/>
                <wp:effectExtent l="18415" t="18415" r="18415" b="18415"/>
                <wp:wrapNone/>
                <wp:docPr id="23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0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Encontrar el valor más alto, el valor más bajo, la suma y la media del salario de todos los empleados. Etiquete las columnas como Máximo, Mínimo, Suma y Media, respectivamente.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stroked="t" o:allowincell="f" style="position:absolute;margin-left:38.65pt;margin-top:7.8pt;width:379.45pt;height:39.9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Encontrar el valor más alto, el valor más bajo, la suma y la media del salario de todos los empleados. Etiquete las columnas como Máximo, Mínimo, Suma y Media, respectivamente.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>Para mostrar el maximo, minimo, suma y media tenemos: MAX(), MIN(), SUM(), AVG().</w:t>
      </w:r>
    </w:p>
    <w:p>
      <w:pPr>
        <w:pStyle w:val="Normal"/>
        <w:rPr/>
      </w:pPr>
      <w:r>
        <w:rPr/>
        <w:t>Tendríamos que poner entre los paréntesis SALARY e indicarle  que es de la tabla empleados.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-605155</wp:posOffset>
            </wp:positionH>
            <wp:positionV relativeFrom="paragraph">
              <wp:posOffset>276860</wp:posOffset>
            </wp:positionV>
            <wp:extent cx="6986905" cy="390525"/>
            <wp:effectExtent l="0" t="0" r="0" b="0"/>
            <wp:wrapSquare wrapText="largest"/>
            <wp:docPr id="2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-452755</wp:posOffset>
            </wp:positionH>
            <wp:positionV relativeFrom="paragraph">
              <wp:posOffset>237490</wp:posOffset>
            </wp:positionV>
            <wp:extent cx="6673850" cy="1819275"/>
            <wp:effectExtent l="0" t="0" r="0" b="0"/>
            <wp:wrapSquare wrapText="largest"/>
            <wp:docPr id="2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6708" r="0" b="5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930" w:right="0"/>
        <w:rPr/>
      </w:pPr>
      <w:bookmarkStart w:id="7" w:name="__RefHeading___Toc131_13357877_Copia_1"/>
      <w:bookmarkEnd w:id="7"/>
      <w:r>
        <w:rPr/>
        <w:t xml:space="preserve">→ </w:t>
      </w:r>
      <w:r>
        <w:rPr/>
        <w:t>Apartado5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35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337185"/>
                <wp:effectExtent l="18415" t="18415" r="18415" b="18415"/>
                <wp:wrapNone/>
                <wp:docPr id="26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3373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Determine el número de jefes (manager_id) que sean distintos. Etiquete la columna como “Numero de Jefes”.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stroked="t" o:allowincell="f" style="position:absolute;margin-left:38.65pt;margin-top:7.8pt;width:379.45pt;height:26.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 xml:space="preserve">Determine el número de jefes (manager_id) que sean distintos. Etiquete la columna como “Numero de Jefes”.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>Para ello contamos todo lo que sea distinct manager_id mediante COUNT de la tabla empleado.</w:t>
      </w:r>
    </w:p>
    <w:p>
      <w:pPr>
        <w:pStyle w:val="Normal"/>
        <w:rPr/>
      </w:pPr>
      <w:r>
        <w:rPr/>
        <w:t>Cambiándole a este el nombre mediante un Alias</w:t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-358775</wp:posOffset>
            </wp:positionH>
            <wp:positionV relativeFrom="paragraph">
              <wp:posOffset>191135</wp:posOffset>
            </wp:positionV>
            <wp:extent cx="6360795" cy="577850"/>
            <wp:effectExtent l="0" t="0" r="0" b="0"/>
            <wp:wrapSquare wrapText="largest"/>
            <wp:docPr id="27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-96520</wp:posOffset>
            </wp:positionH>
            <wp:positionV relativeFrom="paragraph">
              <wp:posOffset>848360</wp:posOffset>
            </wp:positionV>
            <wp:extent cx="6093460" cy="3910330"/>
            <wp:effectExtent l="0" t="0" r="0" b="0"/>
            <wp:wrapSquare wrapText="largest"/>
            <wp:docPr id="28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Heading2"/>
        <w:numPr>
          <w:ilvl w:val="0"/>
          <w:numId w:val="4"/>
        </w:numPr>
        <w:ind w:hanging="360" w:left="930" w:right="0"/>
        <w:rPr>
          <w:b/>
          <w:bCs/>
        </w:rPr>
      </w:pPr>
      <w:bookmarkStart w:id="8" w:name="__RefHeading___Toc131_13357877_Copia_1_C"/>
      <w:bookmarkEnd w:id="8"/>
      <w:r>
        <w:rPr>
          <w:b/>
          <w:bCs/>
          <w:i/>
          <w:iCs/>
        </w:rPr>
        <w:t xml:space="preserve">→ </w:t>
      </w:r>
      <w:r>
        <w:rPr>
          <w:b/>
          <w:bCs/>
          <w:i/>
          <w:iCs/>
        </w:rPr>
        <w:t>Apartado6</w: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7">
                <wp:simplePos x="0" y="0"/>
                <wp:positionH relativeFrom="column">
                  <wp:posOffset>471805</wp:posOffset>
                </wp:positionH>
                <wp:positionV relativeFrom="paragraph">
                  <wp:posOffset>95250</wp:posOffset>
                </wp:positionV>
                <wp:extent cx="4819650" cy="280035"/>
                <wp:effectExtent l="18415" t="18415" r="18415" b="18415"/>
                <wp:wrapNone/>
                <wp:docPr id="29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28008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Determina el número de empleados de cada departamento.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6" path="m0,0l-2147483645,0l-2147483645,-2147483646l0,-2147483646xe" stroked="t" o:allowincell="f" style="position:absolute;margin-left:37.15pt;margin-top:7.5pt;width:379.45pt;height:22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Determina el número de empleados de cada departamento.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/>
        <w:t>Esto va  a  agrupar todo los department_id que sean iguales y va a mostrar una columna nueva llamada Numero de empleado con el resultado de cuantas filas contiene cada departamento.</w:t>
      </w:r>
    </w:p>
    <w:p>
      <w:pPr>
        <w:pStyle w:val="Tex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-9525</wp:posOffset>
            </wp:positionH>
            <wp:positionV relativeFrom="paragraph">
              <wp:posOffset>40005</wp:posOffset>
            </wp:positionV>
            <wp:extent cx="5786120" cy="517525"/>
            <wp:effectExtent l="0" t="0" r="0" b="0"/>
            <wp:wrapSquare wrapText="largest"/>
            <wp:docPr id="3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-163830</wp:posOffset>
            </wp:positionH>
            <wp:positionV relativeFrom="paragraph">
              <wp:posOffset>66040</wp:posOffset>
            </wp:positionV>
            <wp:extent cx="6353175" cy="5551805"/>
            <wp:effectExtent l="0" t="0" r="0" b="0"/>
            <wp:wrapSquare wrapText="largest"/>
            <wp:docPr id="3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o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9" w:name="__RefHeading___Toc133_13357877"/>
      <w:bookmarkEnd w:id="9"/>
      <w:r>
        <w:rPr/>
        <w:t>(RA03_f) Se han realizado consultas con subconsultas.</w:t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0" w:name="__RefHeading___Toc125_13357877_Copia_1_2"/>
      <w:bookmarkEnd w:id="10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Apartado1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39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84835"/>
                <wp:effectExtent l="18415" t="18415" r="18415" b="18415"/>
                <wp:wrapNone/>
                <wp:docPr id="32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85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El departamento de recursos humanos desea determinar los nombres de todos los empleados contratados antes del empleado con apellido Lorentz. Cree una consulta para mostrar el nombre y la fecha de contratación de cualquier empleado contratado antes de 'Lorentz'.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7" path="m0,0l-2147483645,0l-2147483645,-2147483646l0,-2147483646xe" stroked="t" o:allowincell="f" style="position:absolute;margin-left:38.65pt;margin-top:7.8pt;width:379.45pt;height:46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El departamento de recursos humanos desea determinar los nombres de todos los empleados contratados antes del empleado con apellido Lorentz. Cree una consulta para mostrar el nombre y la fecha de contratación de cualquier empleado contratado antes de 'Lorentz'.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jc w:val="left"/>
        <w:rPr/>
      </w:pPr>
      <w:r>
        <w:rPr/>
      </w:r>
    </w:p>
    <w:p>
      <w:pPr>
        <w:pStyle w:val="Texto"/>
        <w:jc w:val="left"/>
        <w:rPr/>
      </w:pPr>
      <w:r>
        <w:rPr/>
      </w:r>
    </w:p>
    <w:p>
      <w:pPr>
        <w:pStyle w:val="Normal"/>
        <w:rPr/>
      </w:pPr>
      <w:r>
        <w:rPr/>
        <w:t>De esta forma conseguimos mostrar el nombre y la fecha de contratación de la tabla empleados con la condición de que la fecha sea menor que la fecha del apellido ‘Lorentz’ y en mi caso voy a ordenarlo por fecha mediante un order by aunque no es necesario.</w:t>
      </w:r>
    </w:p>
    <w:p>
      <w:pPr>
        <w:pStyle w:val="Texto"/>
        <w:jc w:val="left"/>
        <w:rPr/>
      </w:pPr>
      <w:r>
        <w:rPr/>
      </w:r>
    </w:p>
    <w:p>
      <w:pPr>
        <w:pStyle w:val="Texto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415290</wp:posOffset>
            </wp:positionH>
            <wp:positionV relativeFrom="paragraph">
              <wp:posOffset>635</wp:posOffset>
            </wp:positionV>
            <wp:extent cx="4621530" cy="519430"/>
            <wp:effectExtent l="0" t="0" r="0" b="0"/>
            <wp:wrapSquare wrapText="largest"/>
            <wp:docPr id="3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177165</wp:posOffset>
            </wp:positionH>
            <wp:positionV relativeFrom="paragraph">
              <wp:posOffset>128270</wp:posOffset>
            </wp:positionV>
            <wp:extent cx="5271770" cy="3801745"/>
            <wp:effectExtent l="0" t="0" r="0" b="0"/>
            <wp:wrapSquare wrapText="largest"/>
            <wp:docPr id="3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Siendo el ultimo con fecha de: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617220</wp:posOffset>
            </wp:positionH>
            <wp:positionV relativeFrom="paragraph">
              <wp:posOffset>-13335</wp:posOffset>
            </wp:positionV>
            <wp:extent cx="4131945" cy="962660"/>
            <wp:effectExtent l="0" t="0" r="0" b="0"/>
            <wp:wrapSquare wrapText="largest"/>
            <wp:docPr id="3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415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Y el empleado con apellido </w:t>
      </w:r>
      <w:r>
        <w:rPr>
          <w:b/>
          <w:bCs/>
        </w:rPr>
        <w:t>Lorentz</w:t>
      </w:r>
      <w:r>
        <w:rPr/>
        <w:t xml:space="preserve"> tiene como fecha: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407035"/>
            <wp:effectExtent l="0" t="0" r="0" b="0"/>
            <wp:wrapSquare wrapText="largest"/>
            <wp:docPr id="36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1" w:name="__RefHeading___Toc125_13357877_Copia_1_C"/>
      <w:bookmarkEnd w:id="11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Apartado2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41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08000"/>
                <wp:effectExtent l="18415" t="18415" r="18415" b="18415"/>
                <wp:wrapNone/>
                <wp:docPr id="37" name="Marc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0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Cree un informe que muestre el id del empleado, nombre, apellido y salario de todos los empleados que ganan más del salario medio. Ordene los resultados en orden ascendente de salario.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8" path="m0,0l-2147483645,0l-2147483645,-2147483646l0,-2147483646xe" stroked="t" o:allowincell="f" style="position:absolute;margin-left:38.65pt;margin-top:7.8pt;width:379.45pt;height:39.9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Cree un informe que muestre el id del empleado, nombre, apellido y salario de todos los empleados que ganan más del salario medio. Ordene los resultados en orden ascendente de salario.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>Primero mostramos el employee_id, first_name, last_name. Salary de la tabla empleado y  que esto  cumpla la siguiente condición:</w:t>
      </w:r>
    </w:p>
    <w:p>
      <w:pPr>
        <w:pStyle w:val="Normal"/>
        <w:rPr/>
      </w:pPr>
      <w:r>
        <w:rPr/>
        <w:t>Mediante el where que solamente muestre los salarios mayor al salario medio de la tabla empleados y ordenados ascendente.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93980</wp:posOffset>
            </wp:positionH>
            <wp:positionV relativeFrom="paragraph">
              <wp:posOffset>82550</wp:posOffset>
            </wp:positionV>
            <wp:extent cx="5226685" cy="802005"/>
            <wp:effectExtent l="0" t="0" r="0" b="0"/>
            <wp:wrapSquare wrapText="largest"/>
            <wp:docPr id="3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83820</wp:posOffset>
            </wp:positionH>
            <wp:positionV relativeFrom="paragraph">
              <wp:posOffset>94615</wp:posOffset>
            </wp:positionV>
            <wp:extent cx="5379720" cy="3585845"/>
            <wp:effectExtent l="0" t="0" r="0" b="0"/>
            <wp:wrapSquare wrapText="largest"/>
            <wp:docPr id="3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19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2" w:name="__RefHeading___Toc125_13357877_Copia_1_1"/>
      <w:bookmarkEnd w:id="12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Apartado3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43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08000"/>
                <wp:effectExtent l="18415" t="18415" r="18415" b="18415"/>
                <wp:wrapNone/>
                <wp:docPr id="40" name="Marc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0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Escriba una consulta que muestre el id de empleado y el apellido de todos los empleados que trabajan en un departamento en el que hay algún empleado cuyo apellido contiene la letra “p”.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9" path="m0,0l-2147483645,0l-2147483645,-2147483646l0,-2147483646xe" stroked="t" o:allowincell="f" style="position:absolute;margin-left:38.65pt;margin-top:7.8pt;width:379.45pt;height:39.9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Escriba una consulta que muestre el id de empleado y el apellido de todos los empleados que trabajan en un departamento en el que hay algún empleado cuyo apellido contiene la letra “p”.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 xml:space="preserve">Esta consultar utiliza una subconsulta que obtiene los department_id que contendran en el apellido la “p” y el id de empleados y el apellido que trabajan en esos departamentos.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-327660</wp:posOffset>
            </wp:positionH>
            <wp:positionV relativeFrom="paragraph">
              <wp:posOffset>635</wp:posOffset>
            </wp:positionV>
            <wp:extent cx="6543675" cy="579755"/>
            <wp:effectExtent l="0" t="0" r="0" b="0"/>
            <wp:wrapSquare wrapText="largest"/>
            <wp:docPr id="41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1955" cy="6351270"/>
            <wp:effectExtent l="0" t="0" r="0" b="0"/>
            <wp:wrapSquare wrapText="largest"/>
            <wp:docPr id="42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13" w:name="__RefHeading___Toc135_13357877"/>
      <w:bookmarkEnd w:id="13"/>
      <w:r>
        <w:rPr/>
        <w:t>(RA03_c) Se han realizado consultas sobre el contenido de varias tablas mediante composiciones internas.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4" w:name="__RefHeading___Toc125_13357877_Copia_1_3"/>
      <w:bookmarkEnd w:id="14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Apartado1</w:t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45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84835"/>
                <wp:effectExtent l="18415" t="18415" r="18415" b="18415"/>
                <wp:wrapNone/>
                <wp:docPr id="43" name="Marc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85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Escriba una consulta para el departamento de recursos humanos que genere las direcciones de todos los departamentos. Utilice las tablas LOCATIONS y COUNTRIES. Muestre el ID, dirección, ciudad, estado y país en la salida. Utilice NATURAL JOIN en la consulta.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0" path="m0,0l-2147483645,0l-2147483645,-2147483646l0,-2147483646xe" stroked="t" o:allowincell="f" style="position:absolute;margin-left:38.65pt;margin-top:7.8pt;width:379.45pt;height:46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Escriba una consulta para el departamento de recursos humanos que genere las direcciones de todos los departamentos. Utilice las tablas LOCATIONS y COUNTRIES. Muestre el ID, dirección, ciudad, estado y país en la salida. Utilice NATURAL JOIN en la consulta.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 xml:space="preserve">Realizamos una consulta para que muestre el id, la dirección, ciudad, estado y país de la tabla LOCATIONS seguido del </w:t>
      </w:r>
      <w:r>
        <w:rPr>
          <w:b/>
          <w:bCs/>
        </w:rPr>
        <w:t xml:space="preserve">NATURAL JOIN </w:t>
      </w:r>
      <w:r>
        <w:rPr/>
        <w:t>COUNTRIES para que combine las filas de las tablas con las columnas que tienen el mismo nombre en ambas tablas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posOffset>-175895</wp:posOffset>
            </wp:positionH>
            <wp:positionV relativeFrom="paragraph">
              <wp:posOffset>635</wp:posOffset>
            </wp:positionV>
            <wp:extent cx="6251575" cy="555625"/>
            <wp:effectExtent l="0" t="0" r="0" b="0"/>
            <wp:wrapSquare wrapText="largest"/>
            <wp:docPr id="44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83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posOffset>-107315</wp:posOffset>
            </wp:positionH>
            <wp:positionV relativeFrom="paragraph">
              <wp:posOffset>-10160</wp:posOffset>
            </wp:positionV>
            <wp:extent cx="5972175" cy="4368165"/>
            <wp:effectExtent l="0" t="0" r="0" b="0"/>
            <wp:wrapSquare wrapText="largest"/>
            <wp:docPr id="45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5" w:name="__RefHeading___Toc125_13357877_Copia_1_4"/>
      <w:bookmarkEnd w:id="15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Apartado2</w:t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47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84835"/>
                <wp:effectExtent l="18415" t="18415" r="18415" b="18415"/>
                <wp:wrapNone/>
                <wp:docPr id="46" name="Marc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85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El departamento de recursos humanos necesita un informe los empleados de varios departamentos. Escriba una consulta para mostrar el nombre, apellido y el nombre de departamento de todos los empleados del departamento 50, 60 y 80.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1" path="m0,0l-2147483645,0l-2147483645,-2147483646l0,-2147483646xe" stroked="t" o:allowincell="f" style="position:absolute;margin-left:38.65pt;margin-top:7.8pt;width:379.45pt;height:46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El departamento de recursos humanos necesita un informe los empleados de varios departamentos. Escriba una consulta para mostrar el nombre, apellido y el nombre de departamento de todos los empleados del departamento 50, 60 y 80.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 xml:space="preserve">Realizamos una consulta para que muestre: </w:t>
      </w:r>
    </w:p>
    <w:p>
      <w:pPr>
        <w:pStyle w:val="Normal"/>
        <w:rPr/>
      </w:pPr>
      <w:r>
        <w:rPr/>
        <w:t xml:space="preserve">1 – Nombre, apellido de la tabla empleado con un alias. </w:t>
      </w:r>
    </w:p>
    <w:p>
      <w:pPr>
        <w:pStyle w:val="Normal"/>
        <w:rPr/>
      </w:pPr>
      <w:r>
        <w:rPr/>
        <w:t>2 – Nombre de departamento de la tabla con un alias.</w:t>
      </w:r>
    </w:p>
    <w:p>
      <w:pPr>
        <w:pStyle w:val="Normal"/>
        <w:rPr/>
      </w:pPr>
      <w:r>
        <w:rPr/>
        <w:t xml:space="preserve">3 – Con el </w:t>
      </w:r>
      <w:r>
        <w:rPr>
          <w:b/>
          <w:bCs/>
        </w:rPr>
        <w:t>JOIN</w:t>
      </w:r>
      <w:r>
        <w:rPr/>
        <w:t xml:space="preserve"> combinamos las filas de ambas tablas vinculando la consulta empleados con sus departamentos.</w:t>
      </w:r>
    </w:p>
    <w:p>
      <w:pPr>
        <w:pStyle w:val="Normal"/>
        <w:rPr/>
      </w:pPr>
      <w:r>
        <w:rPr/>
        <w:t xml:space="preserve">4 – Por ultimo filtramos la consulta mediante el </w:t>
      </w:r>
      <w:r>
        <w:rPr>
          <w:b/>
          <w:bCs/>
        </w:rPr>
        <w:t>WHERE</w:t>
      </w:r>
      <w:r>
        <w:rPr/>
        <w:t xml:space="preserve"> para que muestre solamente los departamento de los empleados 50, 60 y 80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posOffset>510540</wp:posOffset>
            </wp:positionH>
            <wp:positionV relativeFrom="paragraph">
              <wp:posOffset>923925</wp:posOffset>
            </wp:positionV>
            <wp:extent cx="4621530" cy="5114925"/>
            <wp:effectExtent l="0" t="0" r="0" b="0"/>
            <wp:wrapSquare wrapText="largest"/>
            <wp:docPr id="47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28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0680" cy="864870"/>
            <wp:effectExtent l="0" t="0" r="0" b="0"/>
            <wp:wrapSquare wrapText="largest"/>
            <wp:docPr id="48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6" w:name="__RefHeading___Toc125_13357877_Copia_1_5"/>
      <w:bookmarkEnd w:id="16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Apartado3</w:t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49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381635"/>
                <wp:effectExtent l="18415" t="18415" r="18415" b="18415"/>
                <wp:wrapNone/>
                <wp:docPr id="49" name="Marc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3816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Muestre el apellido, cargo, número y nombre de departamento de todos los empleados que trabajan en Toronto.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2" path="m0,0l-2147483645,0l-2147483645,-2147483646l0,-2147483646xe" stroked="t" o:allowincell="f" style="position:absolute;margin-left:38.65pt;margin-top:7.8pt;width:379.45pt;height:30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Muestre el apellido, cargo, número y nombre de departamento de todos los empleados que trabajan en Toronto.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>Para ello realizamos la siguiente consulta:</w:t>
      </w:r>
    </w:p>
    <w:p>
      <w:pPr>
        <w:pStyle w:val="Normal"/>
        <w:rPr/>
      </w:pPr>
      <w:r>
        <w:rPr/>
        <w:t>1 - Apellido de la tabla EMPLOYEES</w:t>
      </w:r>
    </w:p>
    <w:p>
      <w:pPr>
        <w:pStyle w:val="Normal"/>
        <w:rPr/>
      </w:pPr>
      <w:r>
        <w:rPr/>
        <w:t>2 - Cargo de la tabla JOBS</w:t>
      </w:r>
    </w:p>
    <w:p>
      <w:pPr>
        <w:pStyle w:val="Normal"/>
        <w:rPr/>
      </w:pPr>
      <w:r>
        <w:rPr/>
        <w:t>3 – Número de la tabla EMPLOYEES</w:t>
      </w:r>
    </w:p>
    <w:p>
      <w:pPr>
        <w:pStyle w:val="Normal"/>
        <w:rPr/>
      </w:pPr>
      <w:r>
        <w:rPr/>
        <w:t>4 – Nombre de departamento de la tabla DEPARTMENTS</w:t>
      </w:r>
    </w:p>
    <w:p>
      <w:pPr>
        <w:pStyle w:val="Normal"/>
        <w:rPr/>
      </w:pPr>
      <w:r>
        <w:rPr/>
        <w:t xml:space="preserve">5 – Ahora indicamos mediante el </w:t>
      </w:r>
      <w:r>
        <w:rPr>
          <w:b/>
          <w:bCs/>
        </w:rPr>
        <w:t>FROM</w:t>
      </w:r>
      <w:r>
        <w:rPr/>
        <w:t xml:space="preserve"> que la consulta se haga en la tabla EMPLOYEES</w:t>
      </w:r>
    </w:p>
    <w:p>
      <w:pPr>
        <w:pStyle w:val="Normal"/>
        <w:rPr/>
      </w:pPr>
      <w:r>
        <w:rPr/>
        <w:t xml:space="preserve">6 – Realizamos los </w:t>
      </w:r>
      <w:r>
        <w:rPr>
          <w:b/>
          <w:bCs/>
        </w:rPr>
        <w:t>JOIN</w:t>
      </w:r>
      <w:r>
        <w:rPr/>
        <w:t xml:space="preserve"> de las tablas JOBS </w:t>
      </w:r>
      <w:r>
        <w:rPr/>
        <w:t>y</w:t>
      </w:r>
      <w:r>
        <w:rPr/>
        <w:t xml:space="preserve"> DEPARTMENT para obtener el cargo donde trabaja </w:t>
      </w:r>
      <w:r>
        <w:rPr/>
        <w:t xml:space="preserve">y </w:t>
      </w:r>
      <w:r>
        <w:rPr/>
        <w:t xml:space="preserve"> el nombre del departamento</w:t>
      </w:r>
    </w:p>
    <w:p>
      <w:pPr>
        <w:pStyle w:val="Normal"/>
        <w:rPr/>
      </w:pPr>
      <w:r>
        <w:rPr/>
        <w:t xml:space="preserve">7 – Por ultimo filtramos con </w:t>
      </w:r>
      <w:r>
        <w:rPr>
          <w:b/>
          <w:bCs/>
        </w:rPr>
        <w:t>WHERE</w:t>
      </w:r>
      <w:r>
        <w:rPr/>
        <w:t xml:space="preserve"> que </w:t>
      </w:r>
      <w:r>
        <w:rPr/>
        <w:t xml:space="preserve">contengan en location_id de la tabla departments </w:t>
      </w:r>
      <w:r>
        <w:rPr/>
        <w:t xml:space="preserve"> </w:t>
      </w:r>
      <w:r>
        <w:rPr/>
        <w:t xml:space="preserve">mediante una subconsulta referenciando a location_id  </w:t>
      </w:r>
      <w:r>
        <w:rPr/>
        <w:t xml:space="preserve">de la tabla LOCATION </w:t>
      </w:r>
      <w:r>
        <w:rPr/>
        <w:t xml:space="preserve">la ciudad </w:t>
      </w:r>
      <w:r>
        <w:rPr/>
        <w:t xml:space="preserve">sea ‘Toronto’ 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8060"/>
            <wp:effectExtent l="0" t="0" r="0" b="0"/>
            <wp:wrapSquare wrapText="largest"/>
            <wp:docPr id="50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930" w:right="-20"/>
        <w:rPr/>
      </w:pPr>
      <w:r>
        <w:rPr/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posOffset>174625</wp:posOffset>
            </wp:positionH>
            <wp:positionV relativeFrom="paragraph">
              <wp:posOffset>28575</wp:posOffset>
            </wp:positionV>
            <wp:extent cx="5293360" cy="2727960"/>
            <wp:effectExtent l="0" t="0" r="0" b="0"/>
            <wp:wrapSquare wrapText="largest"/>
            <wp:docPr id="51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60"/>
        <w:ind w:hanging="360" w:left="930" w:right="-20"/>
        <w:rPr/>
      </w:pPr>
      <w:bookmarkStart w:id="17" w:name="__RefHeading___Toc137_13357877"/>
      <w:bookmarkEnd w:id="17"/>
      <w:r>
        <w:rPr/>
        <w:t>(RA03_d) Se han realizado consultas sobre el contenido de varias tablas mediante composiciones externas.</w:t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8" w:name="__RefHeading___Toc125_13357877_Copia_1_6"/>
      <w:bookmarkEnd w:id="18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Apartado1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51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381635"/>
                <wp:effectExtent l="18415" t="18415" r="18415" b="18415"/>
                <wp:wrapNone/>
                <wp:docPr id="52" name="Marc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3816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Muestre el apellido y el salario de los empleados que NO ganan entre 6000 y 10000 € y que están en el departamento 50 o 80.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3" path="m0,0l-2147483645,0l-2147483645,-2147483646l0,-2147483646xe" stroked="t" o:allowincell="f" style="position:absolute;margin-left:38.65pt;margin-top:7.8pt;width:379.45pt;height:30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Muestre el apellido y el salario de los empleados que NO ganan entre 6000 y 10000 € y que están en el departamento 50 o 80.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 xml:space="preserve">Realizamos una consulta para mostrar el apellido, salario de la tabla empleados y con la condición </w:t>
      </w:r>
      <w:r>
        <w:rPr>
          <w:b/>
          <w:bCs/>
        </w:rPr>
        <w:t>WHERE</w:t>
      </w:r>
      <w:r>
        <w:rPr/>
        <w:t xml:space="preserve"> filtramos  que el salario sea (menor que 6000 ←→ mayor que 10000) y  departamento sea 50 y 80.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posOffset>234315</wp:posOffset>
            </wp:positionH>
            <wp:positionV relativeFrom="paragraph">
              <wp:posOffset>828675</wp:posOffset>
            </wp:positionV>
            <wp:extent cx="5174615" cy="6085840"/>
            <wp:effectExtent l="0" t="0" r="0" b="0"/>
            <wp:wrapSquare wrapText="largest"/>
            <wp:docPr id="53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745" cy="713105"/>
            <wp:effectExtent l="0" t="0" r="0" b="0"/>
            <wp:wrapSquare wrapText="largest"/>
            <wp:docPr id="54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19" w:name="__RefHeading___Toc125_13357877_Copia_1_7"/>
      <w:bookmarkEnd w:id="19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Apartado2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53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381635"/>
                <wp:effectExtent l="18415" t="18415" r="18415" b="18415"/>
                <wp:wrapNone/>
                <wp:docPr id="55" name="Marco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3816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Muestre los apellidos de los empleados que tengan una “m” en cualquier parte antes de una “a” en su apellido.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4" path="m0,0l-2147483645,0l-2147483645,-2147483646l0,-2147483646xe" stroked="t" o:allowincell="f" style="position:absolute;margin-left:38.65pt;margin-top:7.8pt;width:379.45pt;height:30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Muestre los apellidos de los empleados que tengan una “m” en cualquier parte antes de una “a” en su apellido.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rPr/>
      </w:pPr>
      <w:r>
        <w:rPr/>
        <w:t>Realizamos una consulta para mostrar el apellido de la tabla empleados con where filtrando que el apellido contenga %m%a%</w:t>
      </w:r>
    </w:p>
    <w:p>
      <w:pPr>
        <w:pStyle w:val="Texto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2530" cy="530860"/>
            <wp:effectExtent l="0" t="0" r="0" b="0"/>
            <wp:wrapSquare wrapText="largest"/>
            <wp:docPr id="56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posOffset>52705</wp:posOffset>
            </wp:positionH>
            <wp:positionV relativeFrom="paragraph">
              <wp:posOffset>128905</wp:posOffset>
            </wp:positionV>
            <wp:extent cx="5648960" cy="3267710"/>
            <wp:effectExtent l="0" t="0" r="0" b="0"/>
            <wp:wrapSquare wrapText="largest"/>
            <wp:docPr id="57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20" w:name="__RefHeading___Toc125_13357877_Copia_1_7"/>
      <w:bookmarkEnd w:id="20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Apartado3</w:t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55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438785"/>
                <wp:effectExtent l="18415" t="18415" r="18415" b="18415"/>
                <wp:wrapNone/>
                <wp:docPr id="58" name="Marco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43884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Cree un informe para mostrar el apellido, ID del cargo y fecha de contratación de los empleados cuyos apellidos sean Gietz y Jones. Ordene la consulta en orden descendente por fecha de contratación.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5" path="m0,0l-2147483645,0l-2147483645,-2147483646l0,-2147483646xe" stroked="t" o:allowincell="f" style="position:absolute;margin-left:38.65pt;margin-top:7.8pt;width:379.45pt;height:34.5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Cree un informe para mostrar el apellido, ID del cargo y fecha de contratación de los empleados cuyos apellidos sean Gietz y Jones. Ordene la consulta en orden descendente por fecha de contratación.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t xml:space="preserve">Realizamos una consulta para mostrar el apellido, el job_id y el hire_date de la tabla empleados de la tabla empleados con la filtrando mediante </w:t>
      </w:r>
      <w:r>
        <w:rPr>
          <w:b/>
          <w:bCs/>
        </w:rPr>
        <w:t>WHERE</w:t>
      </w:r>
      <w:r>
        <w:rPr/>
        <w:t xml:space="preserve"> que el apellido sea ‘Gietz’ y ‘Jones’ y lordenamos con el </w:t>
      </w:r>
      <w:r>
        <w:rPr>
          <w:b/>
          <w:bCs/>
        </w:rPr>
        <w:t>ORDER BY</w:t>
      </w:r>
      <w:r>
        <w:rPr/>
        <w:t xml:space="preserve"> que la fecha sea descendente. </w:t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744855</wp:posOffset>
            </wp:positionH>
            <wp:positionV relativeFrom="paragraph">
              <wp:posOffset>132715</wp:posOffset>
            </wp:positionV>
            <wp:extent cx="4009390" cy="1088390"/>
            <wp:effectExtent l="0" t="0" r="0" b="0"/>
            <wp:wrapSquare wrapText="largest"/>
            <wp:docPr id="59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707390</wp:posOffset>
            </wp:positionH>
            <wp:positionV relativeFrom="paragraph">
              <wp:posOffset>-120015</wp:posOffset>
            </wp:positionV>
            <wp:extent cx="4227830" cy="3590290"/>
            <wp:effectExtent l="0" t="0" r="0" b="0"/>
            <wp:wrapSquare wrapText="largest"/>
            <wp:docPr id="60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t>Podemos comprobar que con la fecha 17/03/07 es Jones</w:t>
      </w:r>
    </w:p>
    <w:p>
      <w:pPr>
        <w:pStyle w:val="Normal"/>
        <w:ind w:hanging="360" w:left="930" w:right="-20"/>
        <w:rPr/>
      </w:pPr>
      <w:r>
        <w:rPr/>
        <w:t>y con la fecha 07/06/02 es Gietz</w:t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-130175</wp:posOffset>
            </wp:positionH>
            <wp:positionV relativeFrom="paragraph">
              <wp:posOffset>31750</wp:posOffset>
            </wp:positionV>
            <wp:extent cx="6003290" cy="360045"/>
            <wp:effectExtent l="0" t="0" r="0" b="0"/>
            <wp:wrapSquare wrapText="largest"/>
            <wp:docPr id="61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930" w:right="-20"/>
        <w:rPr/>
      </w:pPr>
      <w:r>
        <w:rPr/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-170180</wp:posOffset>
            </wp:positionH>
            <wp:positionV relativeFrom="paragraph">
              <wp:posOffset>635</wp:posOffset>
            </wp:positionV>
            <wp:extent cx="6005195" cy="479425"/>
            <wp:effectExtent l="0" t="0" r="0" b="0"/>
            <wp:wrapSquare wrapText="largest"/>
            <wp:docPr id="62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ind w:hanging="360" w:left="1290" w:right="0"/>
        <w:rPr>
          <w:b/>
          <w:bCs/>
          <w:u w:val="single"/>
        </w:rPr>
      </w:pPr>
      <w:bookmarkStart w:id="21" w:name="__RefHeading___Toc125_13357877_Copia_1_8"/>
      <w:bookmarkEnd w:id="21"/>
      <w:r>
        <w:rPr>
          <w:b/>
          <w:bCs/>
          <w:i w:val="false"/>
          <w:iCs w:val="false"/>
          <w:sz w:val="24"/>
          <w:szCs w:val="24"/>
        </w:rPr>
        <w:t xml:space="preserve">→ 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8"/>
          <w:lang w:val="es-ES" w:eastAsia="es-ES" w:bidi="ar-SA"/>
        </w:rPr>
        <w:t>Apartado4</w:t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57">
                <wp:simplePos x="0" y="0"/>
                <wp:positionH relativeFrom="column">
                  <wp:posOffset>490855</wp:posOffset>
                </wp:positionH>
                <wp:positionV relativeFrom="paragraph">
                  <wp:posOffset>99060</wp:posOffset>
                </wp:positionV>
                <wp:extent cx="4819650" cy="584835"/>
                <wp:effectExtent l="18415" t="18415" r="18415" b="18415"/>
                <wp:wrapNone/>
                <wp:docPr id="63" name="Marc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585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alibri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Escriba una consulta para mostrar el nombre, apellido y el nombre de departamento de todos los empleados incluyendo los que no tienen un departamento asignado, pero sin mostrar los departamentos que no tengan empleados.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6" path="m0,0l-2147483645,0l-2147483645,-2147483646l0,-2147483646xe" stroked="t" o:allowincell="f" style="position:absolute;margin-left:38.65pt;margin-top:7.8pt;width:379.45pt;height:46pt;mso-wrap-style:square;v-text-anchor:top">
                <v:fill o:detectmouseclick="t" on="false"/>
                <v:stroke color="#3465a4" weight="36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>
                          <w:rFonts w:cs="Calibri" w:ascii="Arial" w:hAnsi="Arial"/>
                          <w:b/>
                          <w:bCs/>
                          <w:sz w:val="20"/>
                          <w:szCs w:val="20"/>
                        </w:rPr>
                        <w:t>Escriba una consulta para mostrar el nombre, apellido y el nombre de departamento de todos los empleados incluyendo los que no tienen un departamento asignado, pero sin mostrar los departamentos que no tengan empleados.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rPr/>
      </w:pPr>
      <w:r>
        <w:rPr/>
        <w:t>Para ello realizamos la siguiente consulta:</w:t>
      </w:r>
    </w:p>
    <w:p>
      <w:pPr>
        <w:pStyle w:val="Normal"/>
        <w:rPr/>
      </w:pPr>
      <w:r>
        <w:rPr/>
        <w:t>1 –  En primer lugar mostramos First_name, Last_name de la tabla empleado.</w:t>
      </w:r>
    </w:p>
    <w:p>
      <w:pPr>
        <w:pStyle w:val="Normal"/>
        <w:rPr/>
      </w:pPr>
      <w:r>
        <w:rPr/>
        <w:t>2</w:t>
      </w:r>
      <w:r>
        <w:rPr/>
        <w:t xml:space="preserve"> – Utilizando un </w:t>
      </w:r>
      <w:r>
        <w:rPr>
          <w:b/>
          <w:bCs/>
        </w:rPr>
        <w:t>LEFT JOIN</w:t>
      </w:r>
      <w:r>
        <w:rPr/>
        <w:t xml:space="preserve"> DEPARTMENTS para recuperar todas las filas que cumplen la condición de igualdad entre la tabla departments y employees  y ademas que muestre todas las filas que no cumplen la condición en la fila izquierda (E.DEPARTMENT_ID)</w:t>
      </w:r>
    </w:p>
    <w:p>
      <w:pPr>
        <w:pStyle w:val="Normal"/>
        <w:rPr/>
      </w:pPr>
      <w:r>
        <w:rPr/>
        <w:t xml:space="preserve">4 – Filtrando con </w:t>
      </w:r>
      <w:r>
        <w:rPr>
          <w:b/>
          <w:bCs/>
        </w:rPr>
        <w:t>WHERE</w:t>
      </w:r>
      <w:r>
        <w:rPr/>
        <w:t xml:space="preserve"> </w:t>
      </w:r>
      <w:r>
        <w:rPr/>
        <w:t xml:space="preserve">los resultados para excluir los departamentos que no tienen empleados mediante </w:t>
      </w:r>
      <w:r>
        <w:rPr>
          <w:b/>
          <w:bCs/>
        </w:rPr>
        <w:t>E.</w:t>
      </w:r>
      <w:r>
        <w:rPr>
          <w:b/>
          <w:bCs/>
        </w:rPr>
        <w:t>DEPARTMENT_ID</w:t>
      </w:r>
      <w:r>
        <w:rPr/>
        <w:t xml:space="preserve"> </w:t>
      </w:r>
      <w:r>
        <w:rPr>
          <w:b/>
          <w:bCs/>
        </w:rPr>
        <w:t>IS NULL</w:t>
      </w:r>
      <w:r>
        <w:rPr/>
        <w:t xml:space="preserve">  incluyendo </w:t>
      </w:r>
      <w:r>
        <w:rPr/>
        <w:t>a los</w:t>
      </w:r>
      <w:r>
        <w:rPr/>
        <w:t xml:space="preserve"> empleados </w:t>
      </w:r>
      <w:r>
        <w:rPr/>
        <w:t xml:space="preserve">sin departamento  asignados y con </w:t>
      </w:r>
      <w:r>
        <w:rPr>
          <w:b/>
          <w:bCs/>
        </w:rPr>
        <w:t xml:space="preserve">OR EMP.DEPARTMENT_ID IN (SELECT DISTINCT DEPARTMENT_ID FROM EMPLOYEES) </w:t>
      </w:r>
      <w:r>
        <w:rPr/>
        <w:t>Asegurándose esta que solo se incluyan los departamentos que tienen al menos un empleado.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253365</wp:posOffset>
            </wp:positionH>
            <wp:positionV relativeFrom="paragraph">
              <wp:posOffset>920115</wp:posOffset>
            </wp:positionV>
            <wp:extent cx="5174615" cy="4587875"/>
            <wp:effectExtent l="0" t="0" r="0" b="0"/>
            <wp:wrapSquare wrapText="largest"/>
            <wp:docPr id="64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0" t="0" r="0" b="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posOffset>-83820</wp:posOffset>
            </wp:positionH>
            <wp:positionV relativeFrom="paragraph">
              <wp:posOffset>-28575</wp:posOffset>
            </wp:positionV>
            <wp:extent cx="5753100" cy="655320"/>
            <wp:effectExtent l="0" t="0" r="0" b="0"/>
            <wp:wrapSquare wrapText="largest"/>
            <wp:docPr id="65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10"/>
        </w:tabs>
        <w:ind w:left="20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90"/>
        </w:tabs>
        <w:ind w:left="30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70"/>
        </w:tabs>
        <w:ind w:left="417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0"/>
        </w:tabs>
        <w:ind w:left="12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0"/>
        </w:tabs>
        <w:ind w:left="23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0"/>
        </w:tabs>
        <w:ind w:left="34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ind w:hanging="0" w:left="737" w:right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qFormat/>
    <w:pPr>
      <w:keepNext w:val="true"/>
      <w:numPr>
        <w:ilvl w:val="0"/>
        <w:numId w:val="0"/>
      </w:numPr>
      <w:spacing w:before="240" w:after="60"/>
      <w:ind w:hanging="0" w:left="137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qFormat/>
    <w:pPr>
      <w:keepNext w:val="true"/>
      <w:widowControl/>
      <w:numPr>
        <w:ilvl w:val="0"/>
        <w:numId w:val="0"/>
      </w:numPr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qFormat/>
    <w:pPr>
      <w:keepNext w:val="true"/>
      <w:numPr>
        <w:ilvl w:val="0"/>
        <w:numId w:val="0"/>
      </w:numPr>
      <w:spacing w:before="240" w:after="60"/>
      <w:ind w:hanging="0" w:left="737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>
    <w:name w:val="Título 2 Car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Ttulo3Car">
    <w:name w:val="Título 3 C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UnidadPortadaCar">
    <w:name w:val="Unidad Portada Car"/>
    <w:basedOn w:val="DefaultParagraphFont"/>
    <w:link w:val="UnidadPortada"/>
    <w:qFormat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>
    <w:name w:val="Nombre Unidad Portada Car"/>
    <w:basedOn w:val="DefaultParagraphFont"/>
    <w:link w:val="NombreUnidadPortada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>
    <w:name w:val="Nivel 1 Car"/>
    <w:basedOn w:val="DefaultParagraphFont"/>
    <w:link w:val="Nivel1"/>
    <w:qFormat/>
    <w:rPr>
      <w:rFonts w:ascii="Arial" w:hAnsi="Arial" w:cs="Arial"/>
      <w:b/>
      <w:bCs/>
      <w:color w:val="004990"/>
      <w:sz w:val="40"/>
      <w:szCs w:val="40"/>
    </w:rPr>
  </w:style>
  <w:style w:type="character" w:styleId="Nivel2Car">
    <w:name w:val="Nivel 2 Car"/>
    <w:basedOn w:val="DefaultParagraphFont"/>
    <w:link w:val="Nivel2"/>
    <w:qFormat/>
    <w:rPr>
      <w:rFonts w:ascii="Arial" w:hAnsi="Arial" w:cs="Arial"/>
      <w:b/>
      <w:bCs/>
      <w:color w:val="004990"/>
      <w:sz w:val="30"/>
      <w:szCs w:val="30"/>
    </w:rPr>
  </w:style>
  <w:style w:type="character" w:styleId="Nivel3Car">
    <w:name w:val="Nivel 3 Car"/>
    <w:basedOn w:val="DefaultParagraphFont"/>
    <w:link w:val="Nivel3"/>
    <w:qFormat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>
    <w:name w:val="FOC N1 Car"/>
    <w:basedOn w:val="DefaultParagraphFont"/>
    <w:link w:val="FOCN1"/>
    <w:qFormat/>
    <w:rPr>
      <w:rFonts w:ascii="Arial" w:hAnsi="Arial" w:cs="Arial"/>
      <w:b/>
      <w:sz w:val="28"/>
      <w:szCs w:val="28"/>
    </w:rPr>
  </w:style>
  <w:style w:type="character" w:styleId="TextoCar">
    <w:name w:val="Texto Car"/>
    <w:basedOn w:val="DefaultParagraphFont"/>
    <w:link w:val="Texto"/>
    <w:qFormat/>
    <w:rPr>
      <w:rFonts w:ascii="Arial" w:hAnsi="Arial" w:cs="Arial"/>
      <w:color w:val="231F20"/>
      <w:sz w:val="20"/>
      <w:szCs w:val="20"/>
    </w:rPr>
  </w:style>
  <w:style w:type="character" w:styleId="FocTitulo2Char">
    <w:name w:val="Foc Titulo 2 Char"/>
    <w:basedOn w:val="DefaultParagraphFont"/>
    <w:link w:val="FocTitulo2"/>
    <w:qFormat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>
    <w:name w:val="Encabezado Car"/>
    <w:basedOn w:val="DefaultParagraphFont"/>
    <w:qFormat/>
    <w:rPr>
      <w:rFonts w:cs="Times New Roman"/>
    </w:rPr>
  </w:style>
  <w:style w:type="character" w:styleId="NegritasTareasCar">
    <w:name w:val="Negritas Tareas Car"/>
    <w:basedOn w:val="TextoCar"/>
    <w:link w:val="NegritasTareas"/>
    <w:qFormat/>
    <w:rPr>
      <w:rFonts w:ascii="Arial" w:hAnsi="Arial" w:cs="Arial"/>
      <w:b/>
      <w:color w:val="365F91"/>
      <w:sz w:val="24"/>
      <w:szCs w:val="24"/>
    </w:rPr>
  </w:style>
  <w:style w:type="character" w:styleId="PiedepginaCar">
    <w:name w:val="Pie de página Car"/>
    <w:basedOn w:val="DefaultParagraphFont"/>
    <w:qFormat/>
    <w:rPr>
      <w:rFonts w:cs="Times New Roman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ablasyejemplosCar">
    <w:name w:val="Tablas y ejemplos Car"/>
    <w:basedOn w:val="DefaultParagraphFont"/>
    <w:link w:val="Tablasyejemplos"/>
    <w:qFormat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Piedeimagen2">
    <w:name w:val="Pie de imagen2"/>
    <w:basedOn w:val="TextoCar"/>
    <w:link w:val="Piedeimagen"/>
    <w:qFormat/>
    <w:rPr>
      <w:rFonts w:ascii="Tahoma" w:hAnsi="Tahoma" w:cs="Tahoma"/>
      <w:b/>
      <w:color w:val="231F20"/>
      <w:sz w:val="16"/>
      <w:szCs w:val="16"/>
    </w:rPr>
  </w:style>
  <w:style w:type="character" w:styleId="EjemplosCar">
    <w:name w:val="Ejemplos Car"/>
    <w:basedOn w:val="DefaultParagraphFont"/>
    <w:link w:val="Ejemplos"/>
    <w:qFormat/>
    <w:rPr>
      <w:rFonts w:ascii="Tahoma" w:hAnsi="Tahoma" w:cs="Tahoma"/>
      <w:b/>
      <w:sz w:val="16"/>
      <w:szCs w:val="16"/>
    </w:rPr>
  </w:style>
  <w:style w:type="character" w:styleId="NegritaTextoCar">
    <w:name w:val="Negrita Texto Car"/>
    <w:basedOn w:val="TextoCar"/>
    <w:link w:val="NegritaTexto"/>
    <w:qFormat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>
    <w:name w:val="Unidad Car"/>
    <w:basedOn w:val="Nivel1Car"/>
    <w:link w:val="Unidad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>
    <w:name w:val="Nombre Unidad Car"/>
    <w:basedOn w:val="Nivel1Car"/>
    <w:link w:val="NombreUnidad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>
    <w:name w:val="MÓDULO Car"/>
    <w:basedOn w:val="NombreUnidadCar"/>
    <w:link w:val="MDULO"/>
    <w:qFormat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>
    <w:name w:val="Unidad Portada"/>
    <w:basedOn w:val="Normal"/>
    <w:link w:val="UnidadPortadaCar"/>
    <w:qFormat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>
    <w:name w:val="Nombre Unidad Portada"/>
    <w:basedOn w:val="NombreUnidad"/>
    <w:link w:val="NombreUnidadPortadaCar"/>
    <w:qFormat/>
    <w:pPr/>
    <w:rPr/>
  </w:style>
  <w:style w:type="paragraph" w:styleId="Nivel1">
    <w:name w:val="Nivel 1"/>
    <w:basedOn w:val="Normal"/>
    <w:link w:val="Nivel1Car"/>
    <w:qFormat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>
    <w:name w:val="Nivel 2"/>
    <w:basedOn w:val="Normal"/>
    <w:next w:val="Texto"/>
    <w:link w:val="Nivel2Car"/>
    <w:qFormat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>
    <w:name w:val="Nivel 3"/>
    <w:basedOn w:val="Normal"/>
    <w:link w:val="Nivel3Car"/>
    <w:qFormat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>
    <w:name w:val="Texto"/>
    <w:basedOn w:val="Normal"/>
    <w:link w:val="TextoCar"/>
    <w:qFormat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>
    <w:name w:val="FOC N1"/>
    <w:basedOn w:val="Normal"/>
    <w:link w:val="FOCN1Car"/>
    <w:qFormat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>
    <w:name w:val="Foc Titulo 2"/>
    <w:basedOn w:val="Heading2"/>
    <w:link w:val="FocTitulo2Char"/>
    <w:qFormat/>
    <w:pPr>
      <w:spacing w:lineRule="auto" w:line="240"/>
    </w:pPr>
    <w:rPr>
      <w:rFonts w:cs="Arial"/>
      <w:i w:val="false"/>
      <w:color w:val="4F81BD"/>
    </w:rPr>
  </w:style>
  <w:style w:type="paragraph" w:styleId="NegritasTareas">
    <w:name w:val="Negritas Tareas"/>
    <w:basedOn w:val="Texto"/>
    <w:link w:val="NegritasTareasCar"/>
    <w:qFormat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>
    <w:name w:val="Tablas y ejemplos"/>
    <w:basedOn w:val="Normal"/>
    <w:link w:val="TablasyejemplosCar"/>
    <w:qFormat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>
    <w:name w:val="Pie de imagen"/>
    <w:basedOn w:val="Texto"/>
    <w:link w:val="Piedeimagen2"/>
    <w:qFormat/>
    <w:pPr/>
    <w:rPr>
      <w:rFonts w:ascii="Tahoma" w:hAnsi="Tahoma" w:cs="Tahoma"/>
      <w:b/>
      <w:sz w:val="16"/>
      <w:szCs w:val="16"/>
    </w:rPr>
  </w:style>
  <w:style w:type="paragraph" w:styleId="Ejemplos">
    <w:name w:val="Ejemplos"/>
    <w:basedOn w:val="Normal"/>
    <w:link w:val="EjemplosC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>
    <w:name w:val="Pie de imagen1"/>
    <w:basedOn w:val="Piedeimagen"/>
    <w:qFormat/>
    <w:pPr/>
    <w:rPr/>
  </w:style>
  <w:style w:type="paragraph" w:styleId="NegritaTexto">
    <w:name w:val="Negrita Texto"/>
    <w:basedOn w:val="Texto"/>
    <w:link w:val="NegritaTextoCar"/>
    <w:qFormat/>
    <w:pPr/>
    <w:rPr>
      <w:b/>
      <w:color w:themeColor="accent1" w:themeShade="bf" w:val="365F91"/>
    </w:rPr>
  </w:style>
  <w:style w:type="paragraph" w:styleId="Unidad">
    <w:name w:val="Unidad"/>
    <w:basedOn w:val="Nivel1"/>
    <w:link w:val="UnidadCar"/>
    <w:qFormat/>
    <w:pPr>
      <w:spacing w:lineRule="auto" w:line="240"/>
      <w:jc w:val="left"/>
    </w:pPr>
    <w:rPr>
      <w:sz w:val="80"/>
      <w:szCs w:val="80"/>
    </w:rPr>
  </w:style>
  <w:style w:type="paragraph" w:styleId="NombreUnidad">
    <w:name w:val="Nombre Unidad"/>
    <w:basedOn w:val="Unidad"/>
    <w:link w:val="NombreUnidadCar"/>
    <w:qFormat/>
    <w:pPr/>
    <w:rPr/>
  </w:style>
  <w:style w:type="paragraph" w:styleId="MDULO">
    <w:name w:val="MÓDULO"/>
    <w:basedOn w:val="NombreUnidad"/>
    <w:link w:val="MDULOCar"/>
    <w:qFormat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3110</TotalTime>
  <Application>LibreOffice/7.6.4.1$Windows_X86_64 LibreOffice_project/e19e193f88cd6c0525a17fb7a176ed8e6a3e2aa1</Application>
  <AppVersion>15.0000</AppVersion>
  <Pages>18</Pages>
  <Words>1454</Words>
  <Characters>7309</Characters>
  <CharactersWithSpaces>8687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2024-01-24T17:38:27Z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